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709"/>
        <w:gridCol w:w="4253"/>
        <w:gridCol w:w="254"/>
        <w:gridCol w:w="5983"/>
      </w:tblGrid>
      <w:tr w:rsidR="00647A4B" w:rsidRPr="00FF69CE" w14:paraId="69569548" w14:textId="77777777" w:rsidTr="00E43026">
        <w:trPr>
          <w:trHeight w:val="993"/>
          <w:jc w:val="center"/>
        </w:trPr>
        <w:tc>
          <w:tcPr>
            <w:tcW w:w="4962" w:type="dxa"/>
            <w:gridSpan w:val="2"/>
            <w:vAlign w:val="center"/>
          </w:tcPr>
          <w:p w14:paraId="396976AD" w14:textId="19AAA810" w:rsidR="00647A4B" w:rsidRPr="00FF69CE" w:rsidRDefault="00AD5898" w:rsidP="00647A4B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FF69CE">
              <w:rPr>
                <w:noProof/>
                <w:lang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EE07488" wp14:editId="74FA1A14">
                      <wp:simplePos x="0" y="0"/>
                      <wp:positionH relativeFrom="page">
                        <wp:posOffset>-415925</wp:posOffset>
                      </wp:positionH>
                      <wp:positionV relativeFrom="paragraph">
                        <wp:posOffset>-1071245</wp:posOffset>
                      </wp:positionV>
                      <wp:extent cx="3514725" cy="10687050"/>
                      <wp:effectExtent l="0" t="0" r="9525" b="0"/>
                      <wp:wrapNone/>
                      <wp:docPr id="8" name="Grupo 8" descr="elementos decorativos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4725" cy="10687050"/>
                                <a:chOff x="0" y="-342900"/>
                                <a:chExt cx="3515191" cy="10401300"/>
                              </a:xfrm>
                            </wpg:grpSpPr>
                            <wps:wsp>
                              <wps:cNvPr id="607" name="Retângulo 604">
                                <a:extLst>
                                  <a:ext uri="{FF2B5EF4-FFF2-40B4-BE49-F238E27FC236}">
                                    <a16:creationId xmlns:a16="http://schemas.microsoft.com/office/drawing/2014/main" id="{13AC9442-6E0F-43A2-AC8B-C7644AF31B5B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15191" cy="10045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2" name="Grupo 1">
                                <a:extLst>
                                  <a:ext uri="{FF2B5EF4-FFF2-40B4-BE49-F238E27FC236}">
                                    <a16:creationId xmlns:a16="http://schemas.microsoft.com/office/drawing/2014/main" id="{49B0B984-B714-485C-9B95-0AB28F10EC2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7467600"/>
                                  <a:ext cx="3515191" cy="2590800"/>
                                  <a:chOff x="6232" y="7472533"/>
                                  <a:chExt cx="3515334" cy="2590973"/>
                                </a:xfrm>
                              </wpg:grpSpPr>
                              <wps:wsp>
                                <wps:cNvPr id="3" name="Forma Livre 605">
                                  <a:extLst>
                                    <a:ext uri="{FF2B5EF4-FFF2-40B4-BE49-F238E27FC236}">
                                      <a16:creationId xmlns:a16="http://schemas.microsoft.com/office/drawing/2014/main" id="{915E4A2F-93B0-49B0-82BC-4DE6424EE5C9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32" y="7472533"/>
                                    <a:ext cx="3264033" cy="2590973"/>
                                  </a:xfrm>
                                  <a:custGeom>
                                    <a:avLst/>
                                    <a:gdLst>
                                      <a:gd name="T0" fmla="*/ 0 w 506"/>
                                      <a:gd name="T1" fmla="*/ 44 h 405"/>
                                      <a:gd name="T2" fmla="*/ 46 w 506"/>
                                      <a:gd name="T3" fmla="*/ 22 h 405"/>
                                      <a:gd name="T4" fmla="*/ 167 w 506"/>
                                      <a:gd name="T5" fmla="*/ 63 h 405"/>
                                      <a:gd name="T6" fmla="*/ 167 w 506"/>
                                      <a:gd name="T7" fmla="*/ 63 h 405"/>
                                      <a:gd name="T8" fmla="*/ 235 w 506"/>
                                      <a:gd name="T9" fmla="*/ 88 h 405"/>
                                      <a:gd name="T10" fmla="*/ 246 w 506"/>
                                      <a:gd name="T11" fmla="*/ 83 h 405"/>
                                      <a:gd name="T12" fmla="*/ 319 w 506"/>
                                      <a:gd name="T13" fmla="*/ 123 h 405"/>
                                      <a:gd name="T14" fmla="*/ 319 w 506"/>
                                      <a:gd name="T15" fmla="*/ 123 h 405"/>
                                      <a:gd name="T16" fmla="*/ 378 w 506"/>
                                      <a:gd name="T17" fmla="*/ 167 h 405"/>
                                      <a:gd name="T18" fmla="*/ 401 w 506"/>
                                      <a:gd name="T19" fmla="*/ 164 h 405"/>
                                      <a:gd name="T20" fmla="*/ 456 w 506"/>
                                      <a:gd name="T21" fmla="*/ 196 h 405"/>
                                      <a:gd name="T22" fmla="*/ 506 w 506"/>
                                      <a:gd name="T23" fmla="*/ 316 h 405"/>
                                      <a:gd name="T24" fmla="*/ 506 w 506"/>
                                      <a:gd name="T25" fmla="*/ 405 h 405"/>
                                      <a:gd name="T26" fmla="*/ 0 w 506"/>
                                      <a:gd name="T27" fmla="*/ 405 h 405"/>
                                      <a:gd name="T28" fmla="*/ 0 w 506"/>
                                      <a:gd name="T29" fmla="*/ 44 h 4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506" h="405">
                                        <a:moveTo>
                                          <a:pt x="0" y="44"/>
                                        </a:moveTo>
                                        <a:cubicBezTo>
                                          <a:pt x="46" y="22"/>
                                          <a:pt x="46" y="22"/>
                                          <a:pt x="46" y="22"/>
                                        </a:cubicBezTo>
                                        <a:cubicBezTo>
                                          <a:pt x="90" y="0"/>
                                          <a:pt x="144" y="18"/>
                                          <a:pt x="167" y="63"/>
                                        </a:cubicBezTo>
                                        <a:cubicBezTo>
                                          <a:pt x="167" y="63"/>
                                          <a:pt x="167" y="63"/>
                                          <a:pt x="167" y="63"/>
                                        </a:cubicBezTo>
                                        <a:cubicBezTo>
                                          <a:pt x="179" y="88"/>
                                          <a:pt x="209" y="99"/>
                                          <a:pt x="235" y="88"/>
                                        </a:cubicBezTo>
                                        <a:cubicBezTo>
                                          <a:pt x="246" y="83"/>
                                          <a:pt x="246" y="83"/>
                                          <a:pt x="246" y="83"/>
                                        </a:cubicBezTo>
                                        <a:cubicBezTo>
                                          <a:pt x="277" y="70"/>
                                          <a:pt x="313" y="90"/>
                                          <a:pt x="319" y="123"/>
                                        </a:cubicBezTo>
                                        <a:cubicBezTo>
                                          <a:pt x="319" y="123"/>
                                          <a:pt x="319" y="123"/>
                                          <a:pt x="319" y="123"/>
                                        </a:cubicBezTo>
                                        <a:cubicBezTo>
                                          <a:pt x="324" y="151"/>
                                          <a:pt x="349" y="171"/>
                                          <a:pt x="378" y="167"/>
                                        </a:cubicBezTo>
                                        <a:cubicBezTo>
                                          <a:pt x="401" y="164"/>
                                          <a:pt x="401" y="164"/>
                                          <a:pt x="401" y="164"/>
                                        </a:cubicBezTo>
                                        <a:cubicBezTo>
                                          <a:pt x="424" y="161"/>
                                          <a:pt x="447" y="175"/>
                                          <a:pt x="456" y="196"/>
                                        </a:cubicBezTo>
                                        <a:cubicBezTo>
                                          <a:pt x="506" y="316"/>
                                          <a:pt x="506" y="316"/>
                                          <a:pt x="506" y="316"/>
                                        </a:cubicBezTo>
                                        <a:cubicBezTo>
                                          <a:pt x="506" y="405"/>
                                          <a:pt x="506" y="405"/>
                                          <a:pt x="506" y="405"/>
                                        </a:cubicBezTo>
                                        <a:cubicBezTo>
                                          <a:pt x="0" y="405"/>
                                          <a:pt x="0" y="405"/>
                                          <a:pt x="0" y="405"/>
                                        </a:cubicBez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" name="Forma Livre 606">
                                  <a:extLst>
                                    <a:ext uri="{FF2B5EF4-FFF2-40B4-BE49-F238E27FC236}">
                                      <a16:creationId xmlns:a16="http://schemas.microsoft.com/office/drawing/2014/main" id="{B6A493DF-B687-4278-A54E-5585E509CC8F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94177" y="7862036"/>
                                    <a:ext cx="3127389" cy="2201470"/>
                                  </a:xfrm>
                                  <a:custGeom>
                                    <a:avLst/>
                                    <a:gdLst>
                                      <a:gd name="T0" fmla="*/ 446 w 446"/>
                                      <a:gd name="T1" fmla="*/ 28 h 344"/>
                                      <a:gd name="T2" fmla="*/ 420 w 446"/>
                                      <a:gd name="T3" fmla="*/ 17 h 344"/>
                                      <a:gd name="T4" fmla="*/ 316 w 446"/>
                                      <a:gd name="T5" fmla="*/ 63 h 344"/>
                                      <a:gd name="T6" fmla="*/ 309 w 446"/>
                                      <a:gd name="T7" fmla="*/ 82 h 344"/>
                                      <a:gd name="T8" fmla="*/ 202 w 446"/>
                                      <a:gd name="T9" fmla="*/ 127 h 344"/>
                                      <a:gd name="T10" fmla="*/ 202 w 446"/>
                                      <a:gd name="T11" fmla="*/ 127 h 344"/>
                                      <a:gd name="T12" fmla="*/ 100 w 446"/>
                                      <a:gd name="T13" fmla="*/ 161 h 344"/>
                                      <a:gd name="T14" fmla="*/ 0 w 446"/>
                                      <a:gd name="T15" fmla="*/ 344 h 344"/>
                                      <a:gd name="T16" fmla="*/ 446 w 446"/>
                                      <a:gd name="T17" fmla="*/ 344 h 344"/>
                                      <a:gd name="T18" fmla="*/ 446 w 446"/>
                                      <a:gd name="T19" fmla="*/ 28 h 34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446" h="344">
                                        <a:moveTo>
                                          <a:pt x="446" y="28"/>
                                        </a:moveTo>
                                        <a:cubicBezTo>
                                          <a:pt x="420" y="17"/>
                                          <a:pt x="420" y="17"/>
                                          <a:pt x="420" y="17"/>
                                        </a:cubicBezTo>
                                        <a:cubicBezTo>
                                          <a:pt x="378" y="0"/>
                                          <a:pt x="331" y="21"/>
                                          <a:pt x="316" y="63"/>
                                        </a:cubicBezTo>
                                        <a:cubicBezTo>
                                          <a:pt x="309" y="82"/>
                                          <a:pt x="309" y="82"/>
                                          <a:pt x="309" y="82"/>
                                        </a:cubicBezTo>
                                        <a:cubicBezTo>
                                          <a:pt x="293" y="125"/>
                                          <a:pt x="244" y="146"/>
                                          <a:pt x="202" y="127"/>
                                        </a:cubicBezTo>
                                        <a:cubicBezTo>
                                          <a:pt x="202" y="127"/>
                                          <a:pt x="202" y="127"/>
                                          <a:pt x="202" y="127"/>
                                        </a:cubicBezTo>
                                        <a:cubicBezTo>
                                          <a:pt x="164" y="110"/>
                                          <a:pt x="119" y="125"/>
                                          <a:pt x="100" y="161"/>
                                        </a:cubicBezTo>
                                        <a:cubicBezTo>
                                          <a:pt x="0" y="344"/>
                                          <a:pt x="0" y="344"/>
                                          <a:pt x="0" y="344"/>
                                        </a:cubicBezTo>
                                        <a:cubicBezTo>
                                          <a:pt x="446" y="344"/>
                                          <a:pt x="446" y="344"/>
                                          <a:pt x="446" y="344"/>
                                        </a:cubicBezTo>
                                        <a:lnTo>
                                          <a:pt x="446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" name="Forma Livre 608">
                                  <a:extLst>
                                    <a:ext uri="{FF2B5EF4-FFF2-40B4-BE49-F238E27FC236}">
                                      <a16:creationId xmlns:a16="http://schemas.microsoft.com/office/drawing/2014/main" id="{700E2D3B-2C0D-4AF7-9B98-B098AC67DB9C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32" y="8770356"/>
                                    <a:ext cx="2838696" cy="1293149"/>
                                  </a:xfrm>
                                  <a:custGeom>
                                    <a:avLst/>
                                    <a:gdLst>
                                      <a:gd name="T0" fmla="*/ 440 w 440"/>
                                      <a:gd name="T1" fmla="*/ 202 h 202"/>
                                      <a:gd name="T2" fmla="*/ 416 w 440"/>
                                      <a:gd name="T3" fmla="*/ 153 h 202"/>
                                      <a:gd name="T4" fmla="*/ 354 w 440"/>
                                      <a:gd name="T5" fmla="*/ 132 h 202"/>
                                      <a:gd name="T6" fmla="*/ 332 w 440"/>
                                      <a:gd name="T7" fmla="*/ 143 h 202"/>
                                      <a:gd name="T8" fmla="*/ 267 w 440"/>
                                      <a:gd name="T9" fmla="*/ 115 h 202"/>
                                      <a:gd name="T10" fmla="*/ 267 w 440"/>
                                      <a:gd name="T11" fmla="*/ 115 h 202"/>
                                      <a:gd name="T12" fmla="*/ 207 w 440"/>
                                      <a:gd name="T13" fmla="*/ 85 h 202"/>
                                      <a:gd name="T14" fmla="*/ 198 w 440"/>
                                      <a:gd name="T15" fmla="*/ 88 h 202"/>
                                      <a:gd name="T16" fmla="*/ 140 w 440"/>
                                      <a:gd name="T17" fmla="*/ 66 h 202"/>
                                      <a:gd name="T18" fmla="*/ 140 w 440"/>
                                      <a:gd name="T19" fmla="*/ 66 h 202"/>
                                      <a:gd name="T20" fmla="*/ 22 w 440"/>
                                      <a:gd name="T21" fmla="*/ 14 h 202"/>
                                      <a:gd name="T22" fmla="*/ 0 w 440"/>
                                      <a:gd name="T23" fmla="*/ 20 h 202"/>
                                      <a:gd name="T24" fmla="*/ 0 w 440"/>
                                      <a:gd name="T25" fmla="*/ 202 h 202"/>
                                      <a:gd name="T26" fmla="*/ 440 w 440"/>
                                      <a:gd name="T27" fmla="*/ 202 h 20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440" h="202">
                                        <a:moveTo>
                                          <a:pt x="440" y="202"/>
                                        </a:moveTo>
                                        <a:cubicBezTo>
                                          <a:pt x="416" y="153"/>
                                          <a:pt x="416" y="153"/>
                                          <a:pt x="416" y="153"/>
                                        </a:cubicBezTo>
                                        <a:cubicBezTo>
                                          <a:pt x="405" y="130"/>
                                          <a:pt x="377" y="120"/>
                                          <a:pt x="354" y="132"/>
                                        </a:cubicBezTo>
                                        <a:cubicBezTo>
                                          <a:pt x="332" y="143"/>
                                          <a:pt x="332" y="143"/>
                                          <a:pt x="332" y="143"/>
                                        </a:cubicBezTo>
                                        <a:cubicBezTo>
                                          <a:pt x="306" y="156"/>
                                          <a:pt x="275" y="142"/>
                                          <a:pt x="267" y="115"/>
                                        </a:cubicBezTo>
                                        <a:cubicBezTo>
                                          <a:pt x="267" y="115"/>
                                          <a:pt x="267" y="115"/>
                                          <a:pt x="267" y="115"/>
                                        </a:cubicBezTo>
                                        <a:cubicBezTo>
                                          <a:pt x="260" y="89"/>
                                          <a:pt x="232" y="75"/>
                                          <a:pt x="207" y="85"/>
                                        </a:cubicBezTo>
                                        <a:cubicBezTo>
                                          <a:pt x="198" y="88"/>
                                          <a:pt x="198" y="88"/>
                                          <a:pt x="198" y="88"/>
                                        </a:cubicBezTo>
                                        <a:cubicBezTo>
                                          <a:pt x="176" y="97"/>
                                          <a:pt x="151" y="87"/>
                                          <a:pt x="140" y="66"/>
                                        </a:cubicBezTo>
                                        <a:cubicBezTo>
                                          <a:pt x="140" y="66"/>
                                          <a:pt x="140" y="66"/>
                                          <a:pt x="140" y="66"/>
                                        </a:cubicBezTo>
                                        <a:cubicBezTo>
                                          <a:pt x="118" y="22"/>
                                          <a:pt x="69" y="0"/>
                                          <a:pt x="22" y="14"/>
                                        </a:cubicBezTo>
                                        <a:cubicBezTo>
                                          <a:pt x="0" y="20"/>
                                          <a:pt x="0" y="20"/>
                                          <a:pt x="0" y="20"/>
                                        </a:cubicBezTo>
                                        <a:cubicBezTo>
                                          <a:pt x="0" y="202"/>
                                          <a:pt x="0" y="202"/>
                                          <a:pt x="0" y="202"/>
                                        </a:cubicBezTo>
                                        <a:lnTo>
                                          <a:pt x="440" y="2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6" name="Forma Livre 5">
                                <a:extLst>
                                  <a:ext uri="{FF2B5EF4-FFF2-40B4-BE49-F238E27FC236}">
                                    <a16:creationId xmlns:a16="http://schemas.microsoft.com/office/drawing/2014/main" id="{0B137DD8-0D08-4B96-915D-F4ABDE426E3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-342900"/>
                                  <a:ext cx="3438981" cy="2906763"/>
                                </a:xfrm>
                                <a:custGeom>
                                  <a:avLst/>
                                  <a:gdLst>
                                    <a:gd name="T0" fmla="*/ 0 w 506"/>
                                    <a:gd name="T1" fmla="*/ 412 h 446"/>
                                    <a:gd name="T2" fmla="*/ 33 w 506"/>
                                    <a:gd name="T3" fmla="*/ 425 h 446"/>
                                    <a:gd name="T4" fmla="*/ 162 w 506"/>
                                    <a:gd name="T5" fmla="*/ 368 h 446"/>
                                    <a:gd name="T6" fmla="*/ 171 w 506"/>
                                    <a:gd name="T7" fmla="*/ 344 h 446"/>
                                    <a:gd name="T8" fmla="*/ 304 w 506"/>
                                    <a:gd name="T9" fmla="*/ 288 h 446"/>
                                    <a:gd name="T10" fmla="*/ 304 w 506"/>
                                    <a:gd name="T11" fmla="*/ 288 h 446"/>
                                    <a:gd name="T12" fmla="*/ 431 w 506"/>
                                    <a:gd name="T13" fmla="*/ 246 h 446"/>
                                    <a:gd name="T14" fmla="*/ 506 w 506"/>
                                    <a:gd name="T15" fmla="*/ 108 h 446"/>
                                    <a:gd name="T16" fmla="*/ 506 w 506"/>
                                    <a:gd name="T17" fmla="*/ 0 h 446"/>
                                    <a:gd name="T18" fmla="*/ 0 w 506"/>
                                    <a:gd name="T19" fmla="*/ 0 h 446"/>
                                    <a:gd name="T20" fmla="*/ 0 w 506"/>
                                    <a:gd name="T21" fmla="*/ 412 h 4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06" h="446">
                                      <a:moveTo>
                                        <a:pt x="0" y="412"/>
                                      </a:moveTo>
                                      <a:cubicBezTo>
                                        <a:pt x="33" y="425"/>
                                        <a:pt x="33" y="425"/>
                                        <a:pt x="33" y="425"/>
                                      </a:cubicBezTo>
                                      <a:cubicBezTo>
                                        <a:pt x="85" y="446"/>
                                        <a:pt x="143" y="420"/>
                                        <a:pt x="162" y="368"/>
                                      </a:cubicBezTo>
                                      <a:cubicBezTo>
                                        <a:pt x="171" y="344"/>
                                        <a:pt x="171" y="344"/>
                                        <a:pt x="171" y="344"/>
                                      </a:cubicBezTo>
                                      <a:cubicBezTo>
                                        <a:pt x="190" y="290"/>
                                        <a:pt x="252" y="265"/>
                                        <a:pt x="304" y="288"/>
                                      </a:cubicBezTo>
                                      <a:cubicBezTo>
                                        <a:pt x="304" y="288"/>
                                        <a:pt x="304" y="288"/>
                                        <a:pt x="304" y="288"/>
                                      </a:cubicBezTo>
                                      <a:cubicBezTo>
                                        <a:pt x="351" y="309"/>
                                        <a:pt x="406" y="291"/>
                                        <a:pt x="431" y="246"/>
                                      </a:cubicBezTo>
                                      <a:cubicBezTo>
                                        <a:pt x="506" y="108"/>
                                        <a:pt x="506" y="108"/>
                                        <a:pt x="506" y="108"/>
                                      </a:cubicBezTo>
                                      <a:cubicBezTo>
                                        <a:pt x="506" y="0"/>
                                        <a:pt x="506" y="0"/>
                                        <a:pt x="506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D23D5" id="Grupo 8" o:spid="_x0000_s1026" alt="elementos decorativos&#10;" style="position:absolute;margin-left:-32.75pt;margin-top:-84.35pt;width:276.75pt;height:841.5pt;z-index:-251657216;mso-position-horizontal-relative:page" coordorigin=",-3429" coordsize="35151,10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">
                      <v:rect id="Retângulo 604" o:spid="_x0000_s1027" style="position:absolute;width:35151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      <v:group id="Grupo 1" o:spid="_x0000_s1028" style="position:absolute;top:74676;width:35151;height:25908" coordorigin="62,74725" coordsize="35153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orma Liv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      </v:shape>
                        <v:shape id="Forma Livre 606" o:spid="_x0000_s1030" style="position:absolute;left:3941;top:78620;width:31274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      <v:path arrowok="t" o:connecttype="custom" o:connectlocs="3127389,179189;2945075,108794;2215818,403176;2166734,524769;1416441,812752;1416441,812752;701208,1030339;0,2201470;3127389,2201470;3127389,179189" o:connectangles="0,0,0,0,0,0,0,0,0,0"/>
                        </v:shape>
                        <v:shape id="Forma Liv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      </v:shape>
                      </v:group>
                      <v:shape id="Forma Livre 5" o:spid="_x0000_s1032" style="position:absolute;top:-3429;width:34389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      <v:path arrowok="t" o:connecttype="custom" o:connectlocs="0,2685171;224281,2769897;1101018,2398405;1162185,2241988;2066107,1877013;2066107,1877013;2929251,1603282;3438981,703880;3438981,0;0,0;0,2685171" o:connectangles="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  <w:r w:rsidR="00C7320B">
              <w:tab/>
            </w:r>
          </w:p>
        </w:tc>
        <w:tc>
          <w:tcPr>
            <w:tcW w:w="254" w:type="dxa"/>
            <w:vMerge w:val="restart"/>
          </w:tcPr>
          <w:p w14:paraId="1DFAA570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 w:val="restart"/>
          </w:tcPr>
          <w:p w14:paraId="33A98451" w14:textId="343D3E55" w:rsidR="00647A4B" w:rsidRPr="00FF69CE" w:rsidRDefault="00926907" w:rsidP="00222466">
            <w:pPr>
              <w:pStyle w:val="Ttulo"/>
            </w:pPr>
            <w:r>
              <w:t>VicTÓRIA</w:t>
            </w:r>
            <w:r w:rsidR="00647A4B" w:rsidRPr="00FF69CE">
              <w:rPr>
                <w:lang w:bidi="pt-BR"/>
              </w:rPr>
              <w:t xml:space="preserve"> </w:t>
            </w:r>
            <w:proofErr w:type="spellStart"/>
            <w:r>
              <w:t>MANUELLA</w:t>
            </w:r>
            <w:proofErr w:type="spellEnd"/>
            <w:r>
              <w:t xml:space="preserve"> SOUZA HIDALGO</w:t>
            </w:r>
          </w:p>
          <w:p w14:paraId="33456116" w14:textId="77777777" w:rsidR="00647A4B" w:rsidRPr="00FF69CE" w:rsidRDefault="00647A4B" w:rsidP="00C4452C">
            <w:pPr>
              <w:pStyle w:val="Ttulo1"/>
            </w:pPr>
            <w:r w:rsidRPr="00FF69CE">
              <w:rPr>
                <w:lang w:bidi="pt-BR"/>
              </w:rPr>
              <w:t>Formação</w:t>
            </w:r>
          </w:p>
          <w:p w14:paraId="07AA5DF7" w14:textId="23CEB2B6" w:rsidR="00647A4B" w:rsidRPr="00FF69CE" w:rsidRDefault="00926907" w:rsidP="00B87605">
            <w:pPr>
              <w:pStyle w:val="Ttulo2"/>
              <w:spacing w:line="360" w:lineRule="auto"/>
            </w:pPr>
            <w:r>
              <w:t xml:space="preserve">E. E. </w:t>
            </w:r>
            <w:r w:rsidR="00CB42CA">
              <w:t xml:space="preserve">PROFESSOR </w:t>
            </w:r>
            <w:r>
              <w:t>SALIM FARAH MALUF</w:t>
            </w:r>
            <w:r w:rsidR="00CB42CA">
              <w:rPr>
                <w:lang w:bidi="pt-BR"/>
              </w:rPr>
              <w:t xml:space="preserve"> -</w:t>
            </w:r>
            <w:r w:rsidR="00647A4B" w:rsidRPr="00FF69CE">
              <w:rPr>
                <w:lang w:bidi="pt-BR"/>
              </w:rPr>
              <w:t xml:space="preserve"> </w:t>
            </w:r>
            <w:r>
              <w:t>São Paulo</w:t>
            </w:r>
            <w:r w:rsidR="00345416">
              <w:t>/SP</w:t>
            </w:r>
          </w:p>
          <w:p w14:paraId="49481E12" w14:textId="70667DC8" w:rsidR="00345416" w:rsidRPr="00FF69CE" w:rsidRDefault="00345416" w:rsidP="00B87605">
            <w:pPr>
              <w:pStyle w:val="Commarcadores"/>
              <w:numPr>
                <w:ilvl w:val="0"/>
                <w:numId w:val="11"/>
              </w:numPr>
            </w:pPr>
            <w:r>
              <w:t xml:space="preserve">Concluindo 2° Ensino Médio </w:t>
            </w:r>
          </w:p>
          <w:p w14:paraId="0B9D8439" w14:textId="697BA9A1" w:rsidR="00647A4B" w:rsidRPr="00FF69CE" w:rsidRDefault="00F20C5A" w:rsidP="00B87605">
            <w:pPr>
              <w:pStyle w:val="Ttulo1"/>
              <w:spacing w:line="360" w:lineRule="auto"/>
            </w:pPr>
            <w:r>
              <w:rPr>
                <w:lang w:bidi="pt-BR"/>
              </w:rPr>
              <w:t>Habilidades</w:t>
            </w:r>
          </w:p>
          <w:p w14:paraId="41FFA863" w14:textId="77777777" w:rsidR="00C7320B" w:rsidRPr="00CB42CA" w:rsidRDefault="00C7320B" w:rsidP="00B90FD3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 w:rsidRPr="00CB42CA">
              <w:rPr>
                <w:sz w:val="22"/>
                <w:szCs w:val="28"/>
              </w:rPr>
              <w:t>E</w:t>
            </w:r>
            <w:r w:rsidR="00B90FD3" w:rsidRPr="00CB42CA">
              <w:rPr>
                <w:sz w:val="22"/>
                <w:szCs w:val="28"/>
              </w:rPr>
              <w:t>ficiência ao trabalhar em equipe</w:t>
            </w:r>
          </w:p>
          <w:p w14:paraId="21EAE7F9" w14:textId="15A51B69" w:rsidR="00C7320B" w:rsidRPr="00CB42CA" w:rsidRDefault="00C7320B" w:rsidP="00B90FD3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 w:rsidRPr="00CB42CA">
              <w:rPr>
                <w:sz w:val="22"/>
                <w:szCs w:val="28"/>
              </w:rPr>
              <w:t>P</w:t>
            </w:r>
            <w:r w:rsidR="00AC55E8" w:rsidRPr="00CB42CA">
              <w:rPr>
                <w:sz w:val="22"/>
                <w:szCs w:val="28"/>
              </w:rPr>
              <w:t xml:space="preserve">ontualidade </w:t>
            </w:r>
          </w:p>
          <w:p w14:paraId="4C838AE0" w14:textId="05B2161A" w:rsidR="00C7320B" w:rsidRPr="00CB42CA" w:rsidRDefault="00C7320B" w:rsidP="00B90FD3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 w:rsidRPr="00CB42CA">
              <w:rPr>
                <w:sz w:val="22"/>
                <w:szCs w:val="28"/>
              </w:rPr>
              <w:t>I</w:t>
            </w:r>
            <w:r w:rsidR="00AC55E8" w:rsidRPr="00CB42CA">
              <w:rPr>
                <w:sz w:val="22"/>
                <w:szCs w:val="28"/>
              </w:rPr>
              <w:t>niciativa e liderança</w:t>
            </w:r>
          </w:p>
          <w:p w14:paraId="0175AFB8" w14:textId="6BB5D0E3" w:rsidR="00C7320B" w:rsidRPr="00CB42CA" w:rsidRDefault="003E00CF" w:rsidP="00B90FD3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</w:t>
            </w:r>
            <w:r w:rsidR="00C7320B" w:rsidRPr="00CB42CA">
              <w:rPr>
                <w:sz w:val="22"/>
                <w:szCs w:val="28"/>
              </w:rPr>
              <w:t xml:space="preserve">ácil aprendizado </w:t>
            </w:r>
          </w:p>
          <w:p w14:paraId="48538109" w14:textId="7BCA335E" w:rsidR="00A54295" w:rsidRDefault="00FA4297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</w:t>
            </w:r>
            <w:r w:rsidR="00C7320B" w:rsidRPr="00CB42CA">
              <w:rPr>
                <w:sz w:val="22"/>
                <w:szCs w:val="28"/>
              </w:rPr>
              <w:t>omunicação escrita e verbal</w:t>
            </w:r>
          </w:p>
          <w:p w14:paraId="17218993" w14:textId="19A46CA7" w:rsidR="00B87605" w:rsidRDefault="00B87605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Carismática</w:t>
            </w:r>
          </w:p>
          <w:p w14:paraId="53E8EF79" w14:textId="4C21238C" w:rsidR="00E34DD6" w:rsidRPr="00E34DD6" w:rsidRDefault="00E34DD6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rFonts w:ascii="Noto Sans" w:hAnsi="Noto Sans" w:cs="Noto Sans"/>
                <w:color w:val="000000"/>
              </w:rPr>
              <w:t>Conhecer o consumidor e colocá-lo no centro das decisões</w:t>
            </w:r>
          </w:p>
          <w:p w14:paraId="5D8B3A75" w14:textId="3D2B3FA4" w:rsidR="00E34DD6" w:rsidRPr="00582AA8" w:rsidRDefault="00E34DD6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rFonts w:ascii="Noto Sans" w:hAnsi="Noto Sans" w:cs="Noto Sans"/>
                <w:color w:val="000000"/>
              </w:rPr>
              <w:t>Incentivar a equipe a inovar</w:t>
            </w:r>
          </w:p>
          <w:p w14:paraId="3F355DFB" w14:textId="6E739494" w:rsidR="00582AA8" w:rsidRPr="00E43026" w:rsidRDefault="00582AA8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rFonts w:ascii="Noto Sans" w:hAnsi="Noto Sans" w:cs="Noto Sans"/>
                <w:color w:val="000000"/>
              </w:rPr>
              <w:t>Estimular a colaboração interna e externa</w:t>
            </w:r>
          </w:p>
          <w:p w14:paraId="6317E7C7" w14:textId="4F37102B" w:rsidR="00E43026" w:rsidRPr="00A54295" w:rsidRDefault="00E43026" w:rsidP="00A54295">
            <w:pPr>
              <w:pStyle w:val="PargrafodaLista"/>
              <w:numPr>
                <w:ilvl w:val="0"/>
                <w:numId w:val="12"/>
              </w:numPr>
              <w:rPr>
                <w:sz w:val="22"/>
                <w:szCs w:val="28"/>
              </w:rPr>
            </w:pPr>
            <w:r>
              <w:rPr>
                <w:rFonts w:ascii="Noto Sans" w:hAnsi="Noto Sans" w:cs="Noto Sans"/>
                <w:color w:val="000000"/>
              </w:rPr>
              <w:t>Liderança</w:t>
            </w:r>
          </w:p>
          <w:p w14:paraId="7E7C029B" w14:textId="7FD8AA88" w:rsidR="00647A4B" w:rsidRPr="00FF69CE" w:rsidRDefault="003E00CF" w:rsidP="00B87605">
            <w:pPr>
              <w:pStyle w:val="Ttulo1"/>
              <w:spacing w:line="360" w:lineRule="auto"/>
            </w:pPr>
            <w:r>
              <w:rPr>
                <w:lang w:bidi="pt-BR"/>
              </w:rPr>
              <w:t xml:space="preserve">CURSOS COMPLEMENTARES </w:t>
            </w:r>
          </w:p>
          <w:p w14:paraId="6031CCFC" w14:textId="7FEE4D72" w:rsidR="003E00CF" w:rsidRPr="00B87605" w:rsidRDefault="003E00CF" w:rsidP="003E00CF">
            <w:pPr>
              <w:pStyle w:val="PargrafodaLista"/>
              <w:numPr>
                <w:ilvl w:val="0"/>
                <w:numId w:val="13"/>
              </w:numPr>
              <w:rPr>
                <w:sz w:val="22"/>
                <w:szCs w:val="28"/>
              </w:rPr>
            </w:pPr>
            <w:r w:rsidRPr="00B87605">
              <w:rPr>
                <w:sz w:val="22"/>
                <w:szCs w:val="28"/>
              </w:rPr>
              <w:t>Curso em vídeo – HTML/CSS – Incompleto</w:t>
            </w:r>
          </w:p>
          <w:p w14:paraId="07F1FBD3" w14:textId="3DAC0389" w:rsidR="00647A4B" w:rsidRPr="00FF69CE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FF69CE" w14:paraId="318A4FE6" w14:textId="77777777" w:rsidTr="00E43026">
        <w:trPr>
          <w:trHeight w:val="80"/>
          <w:jc w:val="center"/>
        </w:trPr>
        <w:tc>
          <w:tcPr>
            <w:tcW w:w="4962" w:type="dxa"/>
            <w:gridSpan w:val="2"/>
            <w:tcMar>
              <w:left w:w="0" w:type="dxa"/>
              <w:right w:w="0" w:type="dxa"/>
            </w:tcMar>
          </w:tcPr>
          <w:p w14:paraId="6CFBEAFC" w14:textId="42FE3E23" w:rsidR="00F51250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  <w:r>
              <w:rPr>
                <w:rFonts w:ascii="Times New Roman" w:hAnsi="Times New Roman"/>
                <w:noProof/>
                <w:lang w:bidi="pt-BR"/>
              </w:rPr>
              <w:drawing>
                <wp:anchor distT="0" distB="0" distL="114300" distR="114300" simplePos="0" relativeHeight="251663360" behindDoc="0" locked="0" layoutInCell="1" allowOverlap="1" wp14:anchorId="711900AF" wp14:editId="285A0687">
                  <wp:simplePos x="0" y="0"/>
                  <wp:positionH relativeFrom="column">
                    <wp:posOffset>501650</wp:posOffset>
                  </wp:positionH>
                  <wp:positionV relativeFrom="page">
                    <wp:posOffset>-697230</wp:posOffset>
                  </wp:positionV>
                  <wp:extent cx="1790700" cy="2392045"/>
                  <wp:effectExtent l="133350" t="133350" r="133350" b="17970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3920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glow rad="1016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B03D42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603147C9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3BB2C0B9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16439EB2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1D8794C6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78187587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0712AA92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45F6DEEC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7942C2C6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0BB3389F" w14:textId="2EA293C4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2E0B91E2" w14:textId="77777777" w:rsidR="00E43026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  <w:p w14:paraId="39A9DDDF" w14:textId="113725D6" w:rsidR="00E43026" w:rsidRPr="001B0008" w:rsidRDefault="00E43026" w:rsidP="00F51250">
            <w:pPr>
              <w:pStyle w:val="Corpodetexto"/>
              <w:kinsoku w:val="0"/>
              <w:overflowPunct w:val="0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bottom w:val="nil"/>
            </w:tcBorders>
          </w:tcPr>
          <w:p w14:paraId="44B1915F" w14:textId="77777777" w:rsidR="00F51250" w:rsidRPr="00FF69CE" w:rsidRDefault="00F51250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  <w:tcBorders>
              <w:bottom w:val="nil"/>
            </w:tcBorders>
          </w:tcPr>
          <w:p w14:paraId="6B22CFC9" w14:textId="77777777" w:rsidR="00F51250" w:rsidRPr="00FF69CE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FF69CE" w14:paraId="0F8384EB" w14:textId="77777777" w:rsidTr="00E43026">
        <w:trPr>
          <w:trHeight w:val="543"/>
          <w:jc w:val="center"/>
        </w:trPr>
        <w:tc>
          <w:tcPr>
            <w:tcW w:w="709" w:type="dxa"/>
            <w:vAlign w:val="center"/>
          </w:tcPr>
          <w:p w14:paraId="22280A64" w14:textId="0B5B5C30" w:rsidR="00071E84" w:rsidRPr="00FF69CE" w:rsidRDefault="00BA7575" w:rsidP="00222466">
            <w:pPr>
              <w:pStyle w:val="Informaes"/>
              <w:rPr>
                <w:rStyle w:val="Forte"/>
                <w:b w:val="0"/>
                <w:bCs w:val="0"/>
                <w:color w:val="FFFFFF" w:themeColor="background1"/>
              </w:rPr>
            </w:pPr>
            <w:r w:rsidRPr="00FF69CE">
              <w:rPr>
                <w:noProof/>
                <w:lang w:bidi="pt-BR"/>
              </w:rPr>
              <w:drawing>
                <wp:anchor distT="0" distB="0" distL="114300" distR="114300" simplePos="0" relativeHeight="251660288" behindDoc="1" locked="0" layoutInCell="1" allowOverlap="1" wp14:anchorId="6492F862" wp14:editId="1D23A97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-13335</wp:posOffset>
                  </wp:positionV>
                  <wp:extent cx="394335" cy="394335"/>
                  <wp:effectExtent l="0" t="0" r="0" b="0"/>
                  <wp:wrapNone/>
                  <wp:docPr id="12" name="Elemento 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6C3F2C21" w14:textId="40EF4B00" w:rsidR="00F20C5A" w:rsidRDefault="00F20C5A" w:rsidP="00071E84">
            <w:pPr>
              <w:pStyle w:val="Informaes"/>
            </w:pPr>
          </w:p>
          <w:p w14:paraId="75235E04" w14:textId="54F8EA3E" w:rsidR="00071E84" w:rsidRPr="00FF69CE" w:rsidRDefault="00926907" w:rsidP="00CB42CA">
            <w:pPr>
              <w:pStyle w:val="Informaes"/>
              <w:spacing w:line="276" w:lineRule="auto"/>
            </w:pPr>
            <w:r>
              <w:t>Rua Casa no Campo 251 AP 42E</w:t>
            </w:r>
          </w:p>
          <w:p w14:paraId="68DAA86D" w14:textId="57B5A083" w:rsidR="00071E84" w:rsidRPr="00FF69CE" w:rsidRDefault="00926907" w:rsidP="00CB42CA">
            <w:pPr>
              <w:pStyle w:val="Informaes"/>
              <w:spacing w:line="276" w:lineRule="auto"/>
            </w:pPr>
            <w:r>
              <w:t>São Paulo/SP – Cep: 08257-0</w:t>
            </w:r>
            <w:r w:rsidR="00FB143B">
              <w:t>5</w:t>
            </w:r>
            <w:r>
              <w:t>0</w:t>
            </w:r>
          </w:p>
        </w:tc>
        <w:tc>
          <w:tcPr>
            <w:tcW w:w="254" w:type="dxa"/>
            <w:vMerge/>
          </w:tcPr>
          <w:p w14:paraId="277C49DF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662AB58B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4720182E" w14:textId="77777777" w:rsidTr="00E43026">
        <w:trPr>
          <w:trHeight w:val="183"/>
          <w:jc w:val="center"/>
        </w:trPr>
        <w:tc>
          <w:tcPr>
            <w:tcW w:w="4962" w:type="dxa"/>
            <w:gridSpan w:val="2"/>
            <w:vAlign w:val="center"/>
          </w:tcPr>
          <w:p w14:paraId="438EE2AB" w14:textId="539E3C6C" w:rsidR="00647A4B" w:rsidRPr="001B0008" w:rsidRDefault="00647A4B" w:rsidP="00071E84">
            <w:pPr>
              <w:pStyle w:val="SemEspaamento"/>
              <w:rPr>
                <w:sz w:val="2"/>
                <w:szCs w:val="14"/>
              </w:rPr>
            </w:pPr>
          </w:p>
        </w:tc>
        <w:tc>
          <w:tcPr>
            <w:tcW w:w="254" w:type="dxa"/>
            <w:vMerge/>
          </w:tcPr>
          <w:p w14:paraId="5B9A95E8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5475D2AD" w14:textId="77777777" w:rsidR="00647A4B" w:rsidRPr="00FF69CE" w:rsidRDefault="00647A4B" w:rsidP="005801E5">
            <w:pPr>
              <w:pStyle w:val="Ttulo1"/>
            </w:pPr>
          </w:p>
        </w:tc>
      </w:tr>
      <w:tr w:rsidR="00071E84" w:rsidRPr="00FF69CE" w14:paraId="11DECA97" w14:textId="77777777" w:rsidTr="00E43026">
        <w:trPr>
          <w:trHeight w:val="760"/>
          <w:jc w:val="center"/>
        </w:trPr>
        <w:tc>
          <w:tcPr>
            <w:tcW w:w="709" w:type="dxa"/>
            <w:vAlign w:val="center"/>
          </w:tcPr>
          <w:p w14:paraId="354C74AD" w14:textId="7880DE70" w:rsidR="00071E84" w:rsidRPr="00FF69CE" w:rsidRDefault="008C7329" w:rsidP="00222466">
            <w:pPr>
              <w:pStyle w:val="Informaes"/>
            </w:pPr>
            <w:r w:rsidRPr="00FF69CE">
              <w:rPr>
                <w:noProof/>
                <w:lang w:bidi="pt-BR"/>
              </w:rPr>
              <w:drawing>
                <wp:anchor distT="0" distB="0" distL="114300" distR="114300" simplePos="0" relativeHeight="251661312" behindDoc="1" locked="0" layoutInCell="1" allowOverlap="1" wp14:anchorId="0C83AB9F" wp14:editId="637993C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-191770</wp:posOffset>
                  </wp:positionV>
                  <wp:extent cx="257175" cy="257175"/>
                  <wp:effectExtent l="0" t="0" r="9525" b="9525"/>
                  <wp:wrapNone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vAlign w:val="center"/>
          </w:tcPr>
          <w:p w14:paraId="6B59474E" w14:textId="23451F8B" w:rsidR="008C7329" w:rsidRDefault="00926907" w:rsidP="008C7329">
            <w:pPr>
              <w:pStyle w:val="Informaes"/>
              <w:spacing w:line="360" w:lineRule="auto"/>
            </w:pPr>
            <w:r>
              <w:t>(11) 96447</w:t>
            </w:r>
            <w:r w:rsidR="008C7329">
              <w:t>-</w:t>
            </w:r>
            <w:r>
              <w:t>2763</w:t>
            </w:r>
            <w:r w:rsidR="008C7329">
              <w:t xml:space="preserve"> </w:t>
            </w:r>
          </w:p>
          <w:p w14:paraId="5124F420" w14:textId="3CB0F2A4" w:rsidR="008C7329" w:rsidRPr="00FF69CE" w:rsidRDefault="008C7329" w:rsidP="008C7329">
            <w:pPr>
              <w:pStyle w:val="Informaes"/>
              <w:spacing w:line="360" w:lineRule="auto"/>
            </w:pPr>
            <w:r>
              <w:t>(11) 99147-2010</w:t>
            </w:r>
          </w:p>
        </w:tc>
        <w:tc>
          <w:tcPr>
            <w:tcW w:w="254" w:type="dxa"/>
            <w:vMerge/>
          </w:tcPr>
          <w:p w14:paraId="11B66351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1D0CDF4A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601ADA3A" w14:textId="77777777" w:rsidTr="00E43026">
        <w:trPr>
          <w:trHeight w:val="183"/>
          <w:jc w:val="center"/>
        </w:trPr>
        <w:tc>
          <w:tcPr>
            <w:tcW w:w="4962" w:type="dxa"/>
            <w:gridSpan w:val="2"/>
            <w:vAlign w:val="center"/>
          </w:tcPr>
          <w:p w14:paraId="2B0EB8E1" w14:textId="550C9373" w:rsidR="00647A4B" w:rsidRPr="00FF69CE" w:rsidRDefault="00BA7575" w:rsidP="001B0008">
            <w:pPr>
              <w:pStyle w:val="SemEspaamento"/>
            </w:pPr>
            <w:r w:rsidRPr="00FF69CE">
              <w:rPr>
                <w:noProof/>
                <w:lang w:bidi="pt-BR"/>
              </w:rPr>
              <w:drawing>
                <wp:anchor distT="0" distB="0" distL="114300" distR="114300" simplePos="0" relativeHeight="251662336" behindDoc="1" locked="0" layoutInCell="1" allowOverlap="1" wp14:anchorId="00C046F1" wp14:editId="7D5B2B1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158115</wp:posOffset>
                  </wp:positionV>
                  <wp:extent cx="295275" cy="295275"/>
                  <wp:effectExtent l="0" t="0" r="9525" b="9525"/>
                  <wp:wrapNone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4" w:type="dxa"/>
            <w:vMerge/>
          </w:tcPr>
          <w:p w14:paraId="6ED76827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58C386E5" w14:textId="77777777" w:rsidR="00647A4B" w:rsidRPr="00FF69CE" w:rsidRDefault="00647A4B" w:rsidP="005801E5">
            <w:pPr>
              <w:pStyle w:val="Ttulo1"/>
            </w:pPr>
          </w:p>
        </w:tc>
      </w:tr>
      <w:tr w:rsidR="00071E84" w:rsidRPr="00FF69CE" w14:paraId="21262C11" w14:textId="77777777" w:rsidTr="00E43026">
        <w:trPr>
          <w:trHeight w:val="633"/>
          <w:jc w:val="center"/>
        </w:trPr>
        <w:tc>
          <w:tcPr>
            <w:tcW w:w="709" w:type="dxa"/>
            <w:vAlign w:val="center"/>
          </w:tcPr>
          <w:p w14:paraId="0132D783" w14:textId="50DD4E2A" w:rsidR="00071E84" w:rsidRPr="00FF69CE" w:rsidRDefault="00071E84" w:rsidP="00222466">
            <w:pPr>
              <w:pStyle w:val="Informaes"/>
            </w:pPr>
          </w:p>
        </w:tc>
        <w:tc>
          <w:tcPr>
            <w:tcW w:w="4253" w:type="dxa"/>
            <w:vAlign w:val="center"/>
          </w:tcPr>
          <w:p w14:paraId="16827A69" w14:textId="6E2880E8" w:rsidR="00071E84" w:rsidRPr="00FF69CE" w:rsidRDefault="00926907" w:rsidP="00222466">
            <w:pPr>
              <w:pStyle w:val="Informaes"/>
            </w:pPr>
            <w:r>
              <w:t>victoriasouzamanuella@gmail.com</w:t>
            </w:r>
          </w:p>
        </w:tc>
        <w:tc>
          <w:tcPr>
            <w:tcW w:w="254" w:type="dxa"/>
            <w:vMerge/>
          </w:tcPr>
          <w:p w14:paraId="269EBC01" w14:textId="77777777" w:rsidR="00071E84" w:rsidRPr="00FF69CE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329F37A3" w14:textId="77777777" w:rsidR="00071E84" w:rsidRPr="00FF69CE" w:rsidRDefault="00071E84" w:rsidP="005801E5">
            <w:pPr>
              <w:pStyle w:val="Ttulo1"/>
            </w:pPr>
          </w:p>
        </w:tc>
      </w:tr>
      <w:tr w:rsidR="00647A4B" w:rsidRPr="00FF69CE" w14:paraId="147B8365" w14:textId="77777777" w:rsidTr="00E43026">
        <w:trPr>
          <w:trHeight w:val="57"/>
          <w:jc w:val="center"/>
        </w:trPr>
        <w:tc>
          <w:tcPr>
            <w:tcW w:w="4962" w:type="dxa"/>
            <w:gridSpan w:val="2"/>
            <w:vAlign w:val="center"/>
          </w:tcPr>
          <w:p w14:paraId="50753AB7" w14:textId="77777777" w:rsidR="00647A4B" w:rsidRPr="001B0008" w:rsidRDefault="00647A4B" w:rsidP="00071E84">
            <w:pPr>
              <w:pStyle w:val="SemEspaamento"/>
              <w:rPr>
                <w:sz w:val="2"/>
                <w:szCs w:val="14"/>
              </w:rPr>
            </w:pPr>
          </w:p>
        </w:tc>
        <w:tc>
          <w:tcPr>
            <w:tcW w:w="254" w:type="dxa"/>
            <w:vMerge/>
          </w:tcPr>
          <w:p w14:paraId="3C5A58F5" w14:textId="77777777" w:rsidR="00647A4B" w:rsidRPr="00FF69CE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83" w:type="dxa"/>
            <w:vMerge/>
          </w:tcPr>
          <w:p w14:paraId="71138252" w14:textId="77777777" w:rsidR="00647A4B" w:rsidRPr="00FF69CE" w:rsidRDefault="00647A4B" w:rsidP="005801E5">
            <w:pPr>
              <w:pStyle w:val="Ttulo1"/>
            </w:pPr>
          </w:p>
        </w:tc>
      </w:tr>
      <w:tr w:rsidR="00647A4B" w:rsidRPr="00FF69CE" w14:paraId="214C895E" w14:textId="77777777" w:rsidTr="00E43026">
        <w:trPr>
          <w:trHeight w:val="2448"/>
          <w:jc w:val="center"/>
        </w:trPr>
        <w:tc>
          <w:tcPr>
            <w:tcW w:w="4962" w:type="dxa"/>
            <w:gridSpan w:val="2"/>
          </w:tcPr>
          <w:p w14:paraId="71D78DB8" w14:textId="23E7C7A1" w:rsidR="00647A4B" w:rsidRPr="00FF69CE" w:rsidRDefault="004F48A6" w:rsidP="007443A0">
            <w:pPr>
              <w:pStyle w:val="Ttulo3"/>
            </w:pPr>
            <w:r>
              <w:rPr>
                <w:lang w:bidi="pt-BR"/>
              </w:rPr>
              <w:t xml:space="preserve">  </w:t>
            </w:r>
            <w:r w:rsidR="007443A0" w:rsidRPr="00FF69CE">
              <w:rPr>
                <w:lang w:bidi="pt-BR"/>
              </w:rPr>
              <w:t>Objetivo</w:t>
            </w:r>
          </w:p>
          <w:p w14:paraId="0C99047A" w14:textId="468D24CF" w:rsidR="004F48A6" w:rsidRDefault="004F48A6" w:rsidP="007443A0">
            <w:pPr>
              <w:pStyle w:val="Informaes"/>
            </w:pPr>
            <w:r>
              <w:t xml:space="preserve">  </w:t>
            </w:r>
            <w:r w:rsidR="00F20C5A">
              <w:t>Pretendo</w:t>
            </w:r>
            <w:r w:rsidR="00BA7575">
              <w:t xml:space="preserve"> com</w:t>
            </w:r>
            <w:r w:rsidR="00F20C5A">
              <w:t xml:space="preserve"> este emprego, o</w:t>
            </w:r>
            <w:r>
              <w:t xml:space="preserve"> </w:t>
            </w:r>
            <w:r>
              <w:t>engajamento</w:t>
            </w:r>
            <w:r w:rsidR="00F20C5A">
              <w:t xml:space="preserve"> </w:t>
            </w:r>
            <w:r>
              <w:t xml:space="preserve">                                                </w:t>
            </w:r>
          </w:p>
          <w:p w14:paraId="1674CC2C" w14:textId="2DA67239" w:rsidR="004F48A6" w:rsidRDefault="004F48A6" w:rsidP="007443A0">
            <w:pPr>
              <w:pStyle w:val="Informaes"/>
            </w:pPr>
            <w:r>
              <w:t xml:space="preserve">  </w:t>
            </w:r>
            <w:r w:rsidR="00F20C5A">
              <w:t xml:space="preserve">profissional, me </w:t>
            </w:r>
            <w:r>
              <w:t>comprometendo a ajudar a</w:t>
            </w:r>
            <w:r>
              <w:t xml:space="preserve">                                                             </w:t>
            </w:r>
          </w:p>
          <w:p w14:paraId="6AC0522C" w14:textId="00830DE2" w:rsidR="004F48A6" w:rsidRDefault="004F48A6" w:rsidP="007443A0">
            <w:pPr>
              <w:pStyle w:val="Informaes"/>
            </w:pPr>
            <w:r>
              <w:t xml:space="preserve">  </w:t>
            </w:r>
            <w:r w:rsidR="00F20C5A">
              <w:t xml:space="preserve">empresa em </w:t>
            </w:r>
            <w:r>
              <w:t xml:space="preserve">seus objetivos e metas. </w:t>
            </w:r>
            <w:r>
              <w:t xml:space="preserve">                                                               </w:t>
            </w:r>
          </w:p>
          <w:p w14:paraId="5941C73B" w14:textId="51248053" w:rsidR="00797E06" w:rsidRDefault="004F48A6" w:rsidP="004F48A6">
            <w:pPr>
              <w:pStyle w:val="Informaes"/>
            </w:pPr>
            <w:r>
              <w:t xml:space="preserve">  Para alcança</w:t>
            </w:r>
            <w:r w:rsidR="00E34DD6">
              <w:t>r</w:t>
            </w:r>
            <w:r>
              <w:t xml:space="preserve"> os objetivos</w:t>
            </w:r>
            <w:r w:rsidR="00EA3BBF">
              <w:t>,</w:t>
            </w:r>
            <w:r>
              <w:t xml:space="preserve"> é</w:t>
            </w:r>
            <w:r w:rsidR="00797E06">
              <w:t xml:space="preserve"> </w:t>
            </w:r>
            <w:r w:rsidR="00797E06">
              <w:t>necessário</w:t>
            </w:r>
            <w:r w:rsidR="00797E06">
              <w:t xml:space="preserve"> a </w:t>
            </w:r>
            <w:r w:rsidR="00797E06">
              <w:t>busca</w:t>
            </w:r>
            <w:r w:rsidR="00797E06">
              <w:t xml:space="preserve">  </w:t>
            </w:r>
          </w:p>
          <w:p w14:paraId="26BEA0B4" w14:textId="77777777" w:rsidR="00E34DD6" w:rsidRDefault="00797E06" w:rsidP="004F48A6">
            <w:pPr>
              <w:pStyle w:val="Informaes"/>
            </w:pPr>
            <w:r>
              <w:t xml:space="preserve">  contínua de conhecimento</w:t>
            </w:r>
            <w:r w:rsidR="00E34DD6">
              <w:t>s</w:t>
            </w:r>
            <w:r>
              <w:t xml:space="preserve"> </w:t>
            </w:r>
            <w:r w:rsidR="00EA3BBF">
              <w:t xml:space="preserve">e </w:t>
            </w:r>
            <w:r w:rsidR="00EA3BBF">
              <w:t>ten</w:t>
            </w:r>
            <w:r w:rsidR="00E34DD6">
              <w:t>d</w:t>
            </w:r>
            <w:r w:rsidR="00EA3BBF">
              <w:t>ência</w:t>
            </w:r>
            <w:r w:rsidR="00E34DD6">
              <w:t>s</w:t>
            </w:r>
            <w:r w:rsidR="00EA3BBF">
              <w:t xml:space="preserve">, </w:t>
            </w:r>
            <w:r>
              <w:t xml:space="preserve">para </w:t>
            </w:r>
            <w:r w:rsidR="00E34DD6">
              <w:t xml:space="preserve"> </w:t>
            </w:r>
          </w:p>
          <w:p w14:paraId="5BEC64D5" w14:textId="650205C6" w:rsidR="00E34DD6" w:rsidRDefault="00E34DD6" w:rsidP="004F48A6">
            <w:pPr>
              <w:pStyle w:val="Informaes"/>
            </w:pPr>
            <w:r>
              <w:t xml:space="preserve">  </w:t>
            </w:r>
            <w:r w:rsidR="00797E06">
              <w:t>superar</w:t>
            </w:r>
            <w:r>
              <w:t xml:space="preserve"> </w:t>
            </w:r>
            <w:r w:rsidR="00797E06">
              <w:t>os</w:t>
            </w:r>
            <w:r>
              <w:t xml:space="preserve"> desafios.                                                               </w:t>
            </w:r>
          </w:p>
          <w:p w14:paraId="6824635B" w14:textId="16E5279B" w:rsidR="00EA3BBF" w:rsidRDefault="00EA3BBF" w:rsidP="004F48A6">
            <w:pPr>
              <w:pStyle w:val="Informaes"/>
            </w:pPr>
            <w:r>
              <w:t xml:space="preserve"> </w:t>
            </w:r>
            <w:r>
              <w:t xml:space="preserve">                                                                                          </w:t>
            </w:r>
            <w:r>
              <w:t xml:space="preserve">                                                                                 </w:t>
            </w:r>
            <w:r>
              <w:t xml:space="preserve">                                                                              </w:t>
            </w:r>
            <w:r w:rsidR="00797E06">
              <w:t xml:space="preserve">  </w:t>
            </w:r>
          </w:p>
          <w:p w14:paraId="15AFB0CD" w14:textId="49B99104" w:rsidR="00797E06" w:rsidRDefault="00EA3BBF" w:rsidP="004F48A6">
            <w:pPr>
              <w:pStyle w:val="Informaes"/>
            </w:pPr>
            <w:r>
              <w:t xml:space="preserve">  </w:t>
            </w:r>
            <w:r w:rsidR="00797E06">
              <w:t xml:space="preserve">                                                                                 </w:t>
            </w:r>
          </w:p>
          <w:p w14:paraId="7564BC02" w14:textId="54D61DA6" w:rsidR="007443A0" w:rsidRPr="00FF69CE" w:rsidRDefault="00EA3BBF" w:rsidP="004F48A6">
            <w:pPr>
              <w:pStyle w:val="Informaes"/>
            </w:pPr>
            <w:r>
              <w:t xml:space="preserve">                                                                                                                                                                            </w:t>
            </w:r>
            <w:r w:rsidR="00797E06">
              <w:t xml:space="preserve">                                                                                                                  </w:t>
            </w:r>
            <w:r w:rsidR="004F48A6">
              <w:t xml:space="preserve">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4" w:type="dxa"/>
          </w:tcPr>
          <w:p w14:paraId="348DA152" w14:textId="0E25E1A3" w:rsidR="00647A4B" w:rsidRPr="00FF69CE" w:rsidRDefault="004F48A6" w:rsidP="00222466">
            <w:r>
              <w:t>‘</w:t>
            </w:r>
          </w:p>
        </w:tc>
        <w:tc>
          <w:tcPr>
            <w:tcW w:w="5983" w:type="dxa"/>
            <w:vMerge/>
          </w:tcPr>
          <w:p w14:paraId="3872A5B9" w14:textId="77777777" w:rsidR="00647A4B" w:rsidRPr="00FF69CE" w:rsidRDefault="00647A4B" w:rsidP="00222466"/>
        </w:tc>
      </w:tr>
    </w:tbl>
    <w:p w14:paraId="103EA8DA" w14:textId="1AFD881C" w:rsidR="007F5B63" w:rsidRPr="00FF69CE" w:rsidRDefault="007F5B63" w:rsidP="00CE1E3D">
      <w:pPr>
        <w:pStyle w:val="Corpodetexto"/>
      </w:pPr>
    </w:p>
    <w:sectPr w:rsidR="007F5B63" w:rsidRPr="00FF69CE" w:rsidSect="00667952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01AB" w14:textId="77777777" w:rsidR="007D60E1" w:rsidRDefault="007D60E1" w:rsidP="00590471">
      <w:r>
        <w:separator/>
      </w:r>
    </w:p>
  </w:endnote>
  <w:endnote w:type="continuationSeparator" w:id="0">
    <w:p w14:paraId="57481F46" w14:textId="77777777" w:rsidR="007D60E1" w:rsidRDefault="007D60E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0272" w14:textId="77777777" w:rsidR="007D60E1" w:rsidRDefault="007D60E1" w:rsidP="00590471">
      <w:r>
        <w:separator/>
      </w:r>
    </w:p>
  </w:footnote>
  <w:footnote w:type="continuationSeparator" w:id="0">
    <w:p w14:paraId="55E3146A" w14:textId="77777777" w:rsidR="007D60E1" w:rsidRDefault="007D60E1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C75EB"/>
    <w:multiLevelType w:val="hybridMultilevel"/>
    <w:tmpl w:val="1D98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ListacomMarcadores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42CBC"/>
    <w:multiLevelType w:val="hybridMultilevel"/>
    <w:tmpl w:val="B692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23624"/>
    <w:multiLevelType w:val="hybridMultilevel"/>
    <w:tmpl w:val="6CCAF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12EE"/>
    <w:multiLevelType w:val="hybridMultilevel"/>
    <w:tmpl w:val="B576D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43460">
    <w:abstractNumId w:val="5"/>
  </w:num>
  <w:num w:numId="2" w16cid:durableId="541285522">
    <w:abstractNumId w:val="6"/>
  </w:num>
  <w:num w:numId="3" w16cid:durableId="1963917888">
    <w:abstractNumId w:val="4"/>
  </w:num>
  <w:num w:numId="4" w16cid:durableId="1960528471">
    <w:abstractNumId w:val="4"/>
    <w:lvlOverride w:ilvl="0">
      <w:startOverride w:val="1"/>
    </w:lvlOverride>
  </w:num>
  <w:num w:numId="5" w16cid:durableId="637106020">
    <w:abstractNumId w:val="8"/>
  </w:num>
  <w:num w:numId="6" w16cid:durableId="241449815">
    <w:abstractNumId w:val="3"/>
  </w:num>
  <w:num w:numId="7" w16cid:durableId="1508059440">
    <w:abstractNumId w:val="2"/>
  </w:num>
  <w:num w:numId="8" w16cid:durableId="180901380">
    <w:abstractNumId w:val="1"/>
  </w:num>
  <w:num w:numId="9" w16cid:durableId="1786267221">
    <w:abstractNumId w:val="0"/>
  </w:num>
  <w:num w:numId="10" w16cid:durableId="1769542180">
    <w:abstractNumId w:val="9"/>
  </w:num>
  <w:num w:numId="11" w16cid:durableId="198057610">
    <w:abstractNumId w:val="10"/>
  </w:num>
  <w:num w:numId="12" w16cid:durableId="148136695">
    <w:abstractNumId w:val="11"/>
  </w:num>
  <w:num w:numId="13" w16cid:durableId="508911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07"/>
    <w:rsid w:val="0002267A"/>
    <w:rsid w:val="00060042"/>
    <w:rsid w:val="00071E84"/>
    <w:rsid w:val="000B37CD"/>
    <w:rsid w:val="000F7D04"/>
    <w:rsid w:val="00105A7B"/>
    <w:rsid w:val="00142F43"/>
    <w:rsid w:val="00150ABD"/>
    <w:rsid w:val="00165697"/>
    <w:rsid w:val="001B0008"/>
    <w:rsid w:val="001F5586"/>
    <w:rsid w:val="00222466"/>
    <w:rsid w:val="00236476"/>
    <w:rsid w:val="0028459C"/>
    <w:rsid w:val="002D54EA"/>
    <w:rsid w:val="002E5E62"/>
    <w:rsid w:val="00345416"/>
    <w:rsid w:val="003911FB"/>
    <w:rsid w:val="003E00CF"/>
    <w:rsid w:val="00437096"/>
    <w:rsid w:val="00472C27"/>
    <w:rsid w:val="0047764F"/>
    <w:rsid w:val="004779CF"/>
    <w:rsid w:val="004B4268"/>
    <w:rsid w:val="004E222D"/>
    <w:rsid w:val="004F48A6"/>
    <w:rsid w:val="00507E82"/>
    <w:rsid w:val="00555003"/>
    <w:rsid w:val="00562E28"/>
    <w:rsid w:val="005801E5"/>
    <w:rsid w:val="00582AA8"/>
    <w:rsid w:val="00587DBA"/>
    <w:rsid w:val="00590471"/>
    <w:rsid w:val="005D01FA"/>
    <w:rsid w:val="00647A4B"/>
    <w:rsid w:val="00667952"/>
    <w:rsid w:val="00716927"/>
    <w:rsid w:val="00735D93"/>
    <w:rsid w:val="007443A0"/>
    <w:rsid w:val="007703AC"/>
    <w:rsid w:val="00797E06"/>
    <w:rsid w:val="007D60E1"/>
    <w:rsid w:val="007F54A0"/>
    <w:rsid w:val="007F5B63"/>
    <w:rsid w:val="00846CB9"/>
    <w:rsid w:val="008472E9"/>
    <w:rsid w:val="008B0ECC"/>
    <w:rsid w:val="008C2CFC"/>
    <w:rsid w:val="008C7329"/>
    <w:rsid w:val="008F6E2E"/>
    <w:rsid w:val="00926907"/>
    <w:rsid w:val="00972E31"/>
    <w:rsid w:val="009C2E65"/>
    <w:rsid w:val="00A35586"/>
    <w:rsid w:val="00A54295"/>
    <w:rsid w:val="00AC55E8"/>
    <w:rsid w:val="00AD5898"/>
    <w:rsid w:val="00B11C11"/>
    <w:rsid w:val="00B6466C"/>
    <w:rsid w:val="00B87605"/>
    <w:rsid w:val="00B90FD3"/>
    <w:rsid w:val="00BA7575"/>
    <w:rsid w:val="00BF4D49"/>
    <w:rsid w:val="00C4452C"/>
    <w:rsid w:val="00C7320B"/>
    <w:rsid w:val="00CB42CA"/>
    <w:rsid w:val="00CE1E3D"/>
    <w:rsid w:val="00D548A3"/>
    <w:rsid w:val="00D6557B"/>
    <w:rsid w:val="00DF2F8A"/>
    <w:rsid w:val="00E34DD6"/>
    <w:rsid w:val="00E43026"/>
    <w:rsid w:val="00E90A60"/>
    <w:rsid w:val="00EA3BBF"/>
    <w:rsid w:val="00EB7708"/>
    <w:rsid w:val="00EE7E09"/>
    <w:rsid w:val="00EF6606"/>
    <w:rsid w:val="00F0223C"/>
    <w:rsid w:val="00F20C5A"/>
    <w:rsid w:val="00F51250"/>
    <w:rsid w:val="00FA37E0"/>
    <w:rsid w:val="00FA4297"/>
    <w:rsid w:val="00FA6AE1"/>
    <w:rsid w:val="00FB143B"/>
    <w:rsid w:val="00FE7401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C2A93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pt-BR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F0223C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E7E09"/>
    <w:rPr>
      <w:rFonts w:asciiTheme="minorHAnsi" w:hAnsiTheme="minorHAnsi" w:cs="Georgia"/>
    </w:rPr>
  </w:style>
  <w:style w:type="character" w:customStyle="1" w:styleId="Ttulo1Char">
    <w:name w:val="Título 1 Char"/>
    <w:basedOn w:val="Fontepargpadro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argrafodaLista">
    <w:name w:val="List Paragraph"/>
    <w:basedOn w:val="Corpodetexto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abealho">
    <w:name w:val="header"/>
    <w:basedOn w:val="Normal"/>
    <w:link w:val="CabealhoChar"/>
    <w:uiPriority w:val="99"/>
    <w:semiHidden/>
    <w:rsid w:val="00BF4D49"/>
  </w:style>
  <w:style w:type="character" w:customStyle="1" w:styleId="CabealhoChar">
    <w:name w:val="Cabeçalho Char"/>
    <w:basedOn w:val="Fontepargpadro"/>
    <w:link w:val="Cabealh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BF4D49"/>
  </w:style>
  <w:style w:type="character" w:customStyle="1" w:styleId="RodapChar">
    <w:name w:val="Rodapé Char"/>
    <w:basedOn w:val="Fontepargpadro"/>
    <w:link w:val="Rodap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elacomgrade">
    <w:name w:val="Table Grid"/>
    <w:basedOn w:val="Tabe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es">
    <w:name w:val="Informações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mMarcadores">
    <w:name w:val="Lista com Marcadores"/>
    <w:uiPriority w:val="99"/>
    <w:rsid w:val="00F51250"/>
    <w:pPr>
      <w:numPr>
        <w:numId w:val="5"/>
      </w:numPr>
    </w:pPr>
  </w:style>
  <w:style w:type="character" w:styleId="Forte">
    <w:name w:val="Strong"/>
    <w:basedOn w:val="Fontepargpadro"/>
    <w:uiPriority w:val="22"/>
    <w:semiHidden/>
    <w:qFormat/>
    <w:rsid w:val="00F0223C"/>
    <w:rPr>
      <w:b/>
      <w:bCs/>
      <w:color w:val="FCEA10" w:themeColor="accent4"/>
    </w:rPr>
  </w:style>
  <w:style w:type="character" w:styleId="TextodoEspaoReservado">
    <w:name w:val="Placeholder Text"/>
    <w:basedOn w:val="Fontepargpadro"/>
    <w:uiPriority w:val="99"/>
    <w:semiHidden/>
    <w:rsid w:val="0022246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Commarcadore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emEspaament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Commarcadore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Commarcadore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io\AppData\Roaming\Microsoft\Templates\Curr&#237;culo%20com%20formas%20org&#226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formas orgânicas.dotx</Template>
  <TotalTime>0</TotalTime>
  <Pages>1</Pages>
  <Words>116</Words>
  <Characters>1816</Characters>
  <Application>Microsoft Office Word</Application>
  <DocSecurity>0</DocSecurity>
  <Lines>15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2022-04-25T02:50:00Z</dcterms:created>
  <dcterms:modified xsi:type="dcterms:W3CDTF">2022-04-25T02:50:00Z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